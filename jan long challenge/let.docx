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Enter your name:"/>
        <w:tag w:val="Enter your name:"/>
        <w:id w:val="1880514700"/>
        <w:placeholder>
          <w:docPart w:val="82F613A7C4BA49B9AB52AFB3BFD8791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5D6A92" w:rsidRPr="00631199" w:rsidRDefault="001750E9" w:rsidP="00631199">
          <w:pPr>
            <w:pStyle w:val="ContactInfo"/>
          </w:pPr>
          <w:r>
            <w:t>E. Sumanth</w:t>
          </w:r>
        </w:p>
      </w:sdtContent>
    </w:sdt>
    <w:p w:rsidR="005D6A92" w:rsidRDefault="001750E9">
      <w:pPr>
        <w:pStyle w:val="ContactInfo"/>
      </w:pPr>
      <w:r>
        <w:t>511254</w:t>
      </w:r>
    </w:p>
    <w:p w:rsidR="005D6A92" w:rsidRDefault="001750E9">
      <w:pPr>
        <w:pStyle w:val="ContactInfo"/>
      </w:pPr>
      <w:r>
        <w:t xml:space="preserve">Junior </w:t>
      </w:r>
      <w:r w:rsidR="001B6EE3">
        <w:t>Engineer</w:t>
      </w:r>
    </w:p>
    <w:sdt>
      <w:sdtPr>
        <w:alias w:val="Enter Date:"/>
        <w:tag w:val="Enter Date:"/>
        <w:id w:val="1109471513"/>
        <w:placeholder>
          <w:docPart w:val="8373E15EEA7B4785B7E4D4ED30C56E5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5D6A92" w:rsidRDefault="001B6EE3">
          <w:pPr>
            <w:pStyle w:val="Date"/>
          </w:pPr>
          <w:r>
            <w:t>Date:13-01-18</w:t>
          </w:r>
        </w:p>
      </w:sdtContent>
    </w:sdt>
    <w:sdt>
      <w:sdtPr>
        <w:alias w:val="Enter recipient name:"/>
        <w:tag w:val="Enter recipient name:"/>
        <w:id w:val="-378937380"/>
        <w:placeholder>
          <w:docPart w:val="A827F2F34EB0402EAE1DCE003EF1879E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5D6A92" w:rsidRDefault="001750E9">
          <w:pPr>
            <w:pStyle w:val="ContactInfo"/>
          </w:pPr>
          <w:r>
            <w:t>AGM OPERATIONS</w:t>
          </w:r>
        </w:p>
      </w:sdtContent>
    </w:sdt>
    <w:sdt>
      <w:sdtPr>
        <w:alias w:val="Enter company name:"/>
        <w:tag w:val="Enter company name:"/>
        <w:id w:val="-613135723"/>
        <w:placeholder>
          <w:docPart w:val="A3FCD57D41EC438B8AEB34C31E0E11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5D6A92" w:rsidRDefault="001750E9">
          <w:pPr>
            <w:pStyle w:val="ContactInfo"/>
          </w:pPr>
          <w:r>
            <w:t>NAMASTE TELANGANA</w:t>
          </w:r>
        </w:p>
      </w:sdtContent>
    </w:sdt>
    <w:p w:rsidR="005D6A92" w:rsidRDefault="001750E9">
      <w:pPr>
        <w:pStyle w:val="ContactInfo"/>
      </w:pPr>
      <w:r>
        <w:t>KRISHNA PURAM BANJARAHILLS</w:t>
      </w:r>
    </w:p>
    <w:p w:rsidR="005D6A92" w:rsidRDefault="001750E9">
      <w:pPr>
        <w:pStyle w:val="ContactInfo"/>
      </w:pPr>
      <w:r>
        <w:t>HYDERABAD</w:t>
      </w:r>
    </w:p>
    <w:p w:rsidR="005D6A92" w:rsidRDefault="001750E9">
      <w:pPr>
        <w:pStyle w:val="Salutation"/>
      </w:pPr>
      <w:r>
        <w:t>Subject: Requesting for leave from 23-01-18 to 02-02-18.</w:t>
      </w:r>
    </w:p>
    <w:p w:rsidR="005D6A92" w:rsidRDefault="001750E9">
      <w:r>
        <w:t xml:space="preserve">                             Sir,</w:t>
      </w:r>
    </w:p>
    <w:p w:rsidR="001750E9" w:rsidRDefault="001750E9">
      <w:r>
        <w:t xml:space="preserve">                                    I am E . Sumanth , JE, Namaste Telangana. I’m going to attend my P.G exams from 23-01-18 to 02-02-18 in Princeton College Hyderabad. </w:t>
      </w:r>
      <w:r>
        <w:t xml:space="preserve">It is so mandatory for me to attend. </w:t>
      </w:r>
      <w:r>
        <w:t xml:space="preserve"> Please grant me leave   from    23-01-18    to      02-02-18. </w:t>
      </w:r>
    </w:p>
    <w:p w:rsidR="001750E9" w:rsidRDefault="001750E9">
      <w:r>
        <w:t xml:space="preserve">                                      Thanking You.</w:t>
      </w:r>
    </w:p>
    <w:p w:rsidR="001B6EE3" w:rsidRDefault="001B6EE3" w:rsidP="001B6EE3">
      <w:pPr>
        <w:pStyle w:val="Closing"/>
      </w:pPr>
      <w:r>
        <w:t>Sincerely</w:t>
      </w:r>
      <w:r w:rsidR="001A2EC8">
        <w:t>,</w:t>
      </w:r>
    </w:p>
    <w:p w:rsidR="00521E5A" w:rsidRDefault="00651C5C" w:rsidP="001B6EE3">
      <w:pPr>
        <w:pStyle w:val="Closing"/>
      </w:pPr>
      <w:sdt>
        <w:sdtPr>
          <w:alias w:val="Enter your name:"/>
          <w:tag w:val="Enter your name:"/>
          <w:id w:val="-1393964643"/>
          <w:placeholder>
            <w:docPart w:val="0941CAFE4FA64B96BE6E211C9684EA2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750E9">
            <w:t>E. Sumanth</w:t>
          </w:r>
        </w:sdtContent>
      </w:sdt>
      <w:r w:rsidR="001B6EE3">
        <w:t>.</w:t>
      </w:r>
    </w:p>
    <w:p w:rsidR="001B6EE3" w:rsidRPr="001B6EE3" w:rsidRDefault="001B6EE3" w:rsidP="001B6EE3">
      <w:pPr>
        <w:pStyle w:val="Signature"/>
      </w:pPr>
    </w:p>
    <w:sectPr w:rsidR="001B6EE3" w:rsidRPr="001B6EE3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C5C" w:rsidRDefault="00651C5C">
      <w:pPr>
        <w:spacing w:after="0" w:line="240" w:lineRule="auto"/>
      </w:pPr>
      <w:r>
        <w:separator/>
      </w:r>
    </w:p>
  </w:endnote>
  <w:endnote w:type="continuationSeparator" w:id="0">
    <w:p w:rsidR="00651C5C" w:rsidRDefault="0065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C5C" w:rsidRDefault="00651C5C">
      <w:pPr>
        <w:spacing w:after="0" w:line="240" w:lineRule="auto"/>
      </w:pPr>
      <w:r>
        <w:separator/>
      </w:r>
    </w:p>
  </w:footnote>
  <w:footnote w:type="continuationSeparator" w:id="0">
    <w:p w:rsidR="00651C5C" w:rsidRDefault="00651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recipient name:"/>
      <w:tag w:val="Enter recipient name:"/>
      <w:id w:val="2141836282"/>
      <w:placeholder>
        <w:docPart w:val="A827F2F34EB0402EAE1DCE003EF1879E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5D6A92" w:rsidRDefault="001750E9">
        <w:pPr>
          <w:pStyle w:val="Header"/>
        </w:pPr>
        <w:r>
          <w:t>AGM OPERATIONS</w:t>
        </w:r>
      </w:p>
    </w:sdtContent>
  </w:sdt>
  <w:sdt>
    <w:sdtPr>
      <w:alias w:val="Enter Date:"/>
      <w:tag w:val="Enter Date:"/>
      <w:id w:val="-443149564"/>
      <w:placeholde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EndPr/>
    <w:sdtContent>
      <w:p w:rsidR="008F503F" w:rsidRDefault="001B6EE3" w:rsidP="00521E5A">
        <w:pPr>
          <w:pStyle w:val="Header"/>
        </w:pPr>
        <w:r>
          <w:t>Date:13-01-18</w:t>
        </w:r>
      </w:p>
    </w:sdtContent>
  </w:sdt>
  <w:p w:rsidR="005D6A92" w:rsidRDefault="001A2EC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135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4AC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9A2E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1ECE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1481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BCAAD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CE5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DE3E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CB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434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F0E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9"/>
    <w:rsid w:val="00041437"/>
    <w:rsid w:val="001750E9"/>
    <w:rsid w:val="0018090A"/>
    <w:rsid w:val="001865D3"/>
    <w:rsid w:val="00195F1A"/>
    <w:rsid w:val="001A2EC8"/>
    <w:rsid w:val="001B6EE3"/>
    <w:rsid w:val="002849DA"/>
    <w:rsid w:val="003C1E3C"/>
    <w:rsid w:val="003E1FC7"/>
    <w:rsid w:val="003F34AA"/>
    <w:rsid w:val="0041276B"/>
    <w:rsid w:val="004B47DB"/>
    <w:rsid w:val="004E7075"/>
    <w:rsid w:val="00521E5A"/>
    <w:rsid w:val="005B307B"/>
    <w:rsid w:val="005D6A92"/>
    <w:rsid w:val="00625A70"/>
    <w:rsid w:val="00631199"/>
    <w:rsid w:val="00651C5C"/>
    <w:rsid w:val="006D1BF2"/>
    <w:rsid w:val="006D222D"/>
    <w:rsid w:val="007419A2"/>
    <w:rsid w:val="00765E39"/>
    <w:rsid w:val="00821DD5"/>
    <w:rsid w:val="008628E4"/>
    <w:rsid w:val="0087082C"/>
    <w:rsid w:val="008F503F"/>
    <w:rsid w:val="009055FF"/>
    <w:rsid w:val="00921BFF"/>
    <w:rsid w:val="0095026F"/>
    <w:rsid w:val="009738CE"/>
    <w:rsid w:val="009F1EA2"/>
    <w:rsid w:val="00A02643"/>
    <w:rsid w:val="00A5135E"/>
    <w:rsid w:val="00B705F0"/>
    <w:rsid w:val="00C23D9E"/>
    <w:rsid w:val="00D56C1A"/>
    <w:rsid w:val="00D91319"/>
    <w:rsid w:val="00DB5365"/>
    <w:rsid w:val="00DB6387"/>
    <w:rsid w:val="00EA7452"/>
    <w:rsid w:val="00F370D7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1E5E6"/>
  <w15:chartTrackingRefBased/>
  <w15:docId w15:val="{DDF9F47F-766D-4E1E-AAB4-A04B00E8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0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E5A"/>
  </w:style>
  <w:style w:type="paragraph" w:styleId="Heading1">
    <w:name w:val="heading 1"/>
    <w:basedOn w:val="Normal"/>
    <w:next w:val="Normal"/>
    <w:link w:val="Heading1Char"/>
    <w:uiPriority w:val="8"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rsid w:val="00D9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D91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D91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D913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D913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D913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D913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Date">
    <w:name w:val="Date"/>
    <w:basedOn w:val="Normal"/>
    <w:next w:val="Normal"/>
    <w:uiPriority w:val="2"/>
    <w:qFormat/>
    <w:pPr>
      <w:spacing w:after="480"/>
    </w:pPr>
  </w:style>
  <w:style w:type="character" w:customStyle="1" w:styleId="Heading1Char">
    <w:name w:val="Heading 1 Char"/>
    <w:basedOn w:val="DefaultParagraphFont"/>
    <w:link w:val="Heading1"/>
    <w:uiPriority w:val="8"/>
    <w:rsid w:val="003C1E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losing">
    <w:name w:val="Closing"/>
    <w:basedOn w:val="Normal"/>
    <w:next w:val="Signature"/>
    <w:uiPriority w:val="5"/>
    <w:qFormat/>
    <w:pPr>
      <w:spacing w:after="720" w:line="240" w:lineRule="auto"/>
    </w:pPr>
  </w:style>
  <w:style w:type="paragraph" w:styleId="Header">
    <w:name w:val="header"/>
    <w:basedOn w:val="Normal"/>
    <w:link w:val="HeaderChar"/>
    <w:uiPriority w:val="99"/>
    <w:rsid w:val="00821DD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D5"/>
  </w:style>
  <w:style w:type="paragraph" w:styleId="Salutation">
    <w:name w:val="Salutation"/>
    <w:basedOn w:val="Normal"/>
    <w:next w:val="Normal"/>
    <w:uiPriority w:val="3"/>
    <w:qFormat/>
    <w:pPr>
      <w:spacing w:before="240"/>
    </w:pPr>
  </w:style>
  <w:style w:type="paragraph" w:styleId="Signature">
    <w:name w:val="Signature"/>
    <w:basedOn w:val="Normal"/>
    <w:next w:val="Normal"/>
    <w:link w:val="SignatureChar"/>
    <w:uiPriority w:val="7"/>
    <w:unhideWhenUsed/>
    <w:qFormat/>
    <w:rsid w:val="00631199"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7"/>
    <w:rsid w:val="003C1E3C"/>
  </w:style>
  <w:style w:type="paragraph" w:styleId="Footer">
    <w:name w:val="footer"/>
    <w:basedOn w:val="Normal"/>
    <w:link w:val="FooterChar"/>
    <w:uiPriority w:val="99"/>
    <w:unhideWhenUsed/>
    <w:rsid w:val="008F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3F"/>
    <w:rPr>
      <w:color w:val="000000" w:themeColor="text1"/>
    </w:rPr>
  </w:style>
  <w:style w:type="character" w:styleId="SubtleReference">
    <w:name w:val="Subtle Reference"/>
    <w:basedOn w:val="DefaultParagraphFont"/>
    <w:uiPriority w:val="4"/>
    <w:unhideWhenUsed/>
    <w:qFormat/>
    <w:rsid w:val="00195F1A"/>
    <w:rPr>
      <w:caps w:val="0"/>
      <w:smallCaps w:val="0"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1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91319"/>
  </w:style>
  <w:style w:type="paragraph" w:styleId="BlockText">
    <w:name w:val="Block Text"/>
    <w:basedOn w:val="Normal"/>
    <w:uiPriority w:val="99"/>
    <w:semiHidden/>
    <w:unhideWhenUsed/>
    <w:rsid w:val="00D913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913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1319"/>
  </w:style>
  <w:style w:type="paragraph" w:styleId="BodyText2">
    <w:name w:val="Body Text 2"/>
    <w:basedOn w:val="Normal"/>
    <w:link w:val="BodyText2Char"/>
    <w:uiPriority w:val="99"/>
    <w:semiHidden/>
    <w:unhideWhenUsed/>
    <w:rsid w:val="00D91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1319"/>
  </w:style>
  <w:style w:type="paragraph" w:styleId="BodyText3">
    <w:name w:val="Body Text 3"/>
    <w:basedOn w:val="Normal"/>
    <w:link w:val="BodyText3Char"/>
    <w:uiPriority w:val="99"/>
    <w:semiHidden/>
    <w:unhideWhenUsed/>
    <w:rsid w:val="00D9131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131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131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1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131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1319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131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13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131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131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131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D9131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319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131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31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31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31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9131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131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131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1319"/>
  </w:style>
  <w:style w:type="character" w:styleId="Emphasis">
    <w:name w:val="Emphasis"/>
    <w:basedOn w:val="DefaultParagraphFont"/>
    <w:uiPriority w:val="20"/>
    <w:semiHidden/>
    <w:unhideWhenUsed/>
    <w:qFormat/>
    <w:rsid w:val="00D9131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31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13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31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913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31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1319"/>
    <w:rPr>
      <w:szCs w:val="20"/>
    </w:rPr>
  </w:style>
  <w:style w:type="table" w:styleId="GridTable1Light">
    <w:name w:val="Grid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3C1E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3C1E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3C1E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3C1E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3C1E3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3C1E3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1319"/>
  </w:style>
  <w:style w:type="paragraph" w:styleId="HTMLAddress">
    <w:name w:val="HTML Address"/>
    <w:basedOn w:val="Normal"/>
    <w:link w:val="HTMLAddressChar"/>
    <w:uiPriority w:val="99"/>
    <w:semiHidden/>
    <w:unhideWhenUsed/>
    <w:rsid w:val="00D9131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131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13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131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31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131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131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13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131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131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131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91319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913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1319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D91319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13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1319"/>
  </w:style>
  <w:style w:type="paragraph" w:styleId="List">
    <w:name w:val="List"/>
    <w:basedOn w:val="Normal"/>
    <w:uiPriority w:val="99"/>
    <w:semiHidden/>
    <w:unhideWhenUsed/>
    <w:rsid w:val="00D9131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131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131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131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131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9131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131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131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131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131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131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131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131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131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131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9131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131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131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131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131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D9131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13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13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13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13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131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13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131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13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131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13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13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13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13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131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13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131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131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131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1319"/>
  </w:style>
  <w:style w:type="character" w:styleId="PageNumber">
    <w:name w:val="page number"/>
    <w:basedOn w:val="DefaultParagraphFont"/>
    <w:uiPriority w:val="99"/>
    <w:semiHidden/>
    <w:unhideWhenUsed/>
    <w:rsid w:val="00D91319"/>
  </w:style>
  <w:style w:type="table" w:styleId="PlainTable1">
    <w:name w:val="Plain Table 1"/>
    <w:basedOn w:val="TableNormal"/>
    <w:uiPriority w:val="41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13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13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1319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131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D913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131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D913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9131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1319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D913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13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13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13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13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13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13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13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13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13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13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13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13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D9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13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13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13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13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13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13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13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13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131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131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913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13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13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13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13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13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13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13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13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D91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9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9131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31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913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913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131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131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131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131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131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131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319"/>
    <w:pPr>
      <w:spacing w:before="24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ESH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F613A7C4BA49B9AB52AFB3BFD8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783FB-8B1E-43AC-90D7-2627162780D7}"/>
      </w:docPartPr>
      <w:docPartBody>
        <w:p w:rsidR="00000000" w:rsidRDefault="00081ACE">
          <w:pPr>
            <w:pStyle w:val="82F613A7C4BA49B9AB52AFB3BFD87914"/>
          </w:pPr>
          <w:r>
            <w:t>Your Name</w:t>
          </w:r>
        </w:p>
      </w:docPartBody>
    </w:docPart>
    <w:docPart>
      <w:docPartPr>
        <w:name w:val="8373E15EEA7B4785B7E4D4ED30C56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D108D-0901-44F4-A215-ABCD02F58C30}"/>
      </w:docPartPr>
      <w:docPartBody>
        <w:p w:rsidR="00000000" w:rsidRDefault="00081ACE">
          <w:pPr>
            <w:pStyle w:val="8373E15EEA7B4785B7E4D4ED30C56E55"/>
          </w:pPr>
          <w:r>
            <w:t>Date</w:t>
          </w:r>
        </w:p>
      </w:docPartBody>
    </w:docPart>
    <w:docPart>
      <w:docPartPr>
        <w:name w:val="A827F2F34EB0402EAE1DCE003EF1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E6FF7-D711-4CD2-B75D-90AD5FD8FE65}"/>
      </w:docPartPr>
      <w:docPartBody>
        <w:p w:rsidR="00000000" w:rsidRDefault="00081ACE">
          <w:pPr>
            <w:pStyle w:val="A827F2F34EB0402EAE1DCE003EF1879E"/>
          </w:pPr>
          <w:r>
            <w:t>Recipient Name</w:t>
          </w:r>
        </w:p>
      </w:docPartBody>
    </w:docPart>
    <w:docPart>
      <w:docPartPr>
        <w:name w:val="A3FCD57D41EC438B8AEB34C31E0E1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1BBA-196B-4AFF-A021-6DD44F9F2CCB}"/>
      </w:docPartPr>
      <w:docPartBody>
        <w:p w:rsidR="00000000" w:rsidRDefault="00081ACE">
          <w:pPr>
            <w:pStyle w:val="A3FCD57D41EC438B8AEB34C31E0E11F1"/>
          </w:pPr>
          <w:r>
            <w:t>Company Name</w:t>
          </w:r>
        </w:p>
      </w:docPartBody>
    </w:docPart>
    <w:docPart>
      <w:docPartPr>
        <w:name w:val="0941CAFE4FA64B96BE6E211C9684E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B92B2-0211-4C49-A637-859C30FBC9E7}"/>
      </w:docPartPr>
      <w:docPartBody>
        <w:p w:rsidR="00000000" w:rsidRDefault="00081ACE">
          <w:pPr>
            <w:pStyle w:val="0941CAFE4FA64B96BE6E211C9684EA2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CE"/>
    <w:rsid w:val="0008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F613A7C4BA49B9AB52AFB3BFD87914">
    <w:name w:val="82F613A7C4BA49B9AB52AFB3BFD87914"/>
  </w:style>
  <w:style w:type="paragraph" w:customStyle="1" w:styleId="2CBCFCD999BC44BAA8BC61D103E124BB">
    <w:name w:val="2CBCFCD999BC44BAA8BC61D103E124BB"/>
  </w:style>
  <w:style w:type="paragraph" w:customStyle="1" w:styleId="7C95EDEFDA2C4BF9A25954BFFE024A5C">
    <w:name w:val="7C95EDEFDA2C4BF9A25954BFFE024A5C"/>
  </w:style>
  <w:style w:type="paragraph" w:customStyle="1" w:styleId="8373E15EEA7B4785B7E4D4ED30C56E55">
    <w:name w:val="8373E15EEA7B4785B7E4D4ED30C56E55"/>
  </w:style>
  <w:style w:type="paragraph" w:customStyle="1" w:styleId="A827F2F34EB0402EAE1DCE003EF1879E">
    <w:name w:val="A827F2F34EB0402EAE1DCE003EF1879E"/>
  </w:style>
  <w:style w:type="paragraph" w:customStyle="1" w:styleId="99C60468B2104CD18AD4EBB328510073">
    <w:name w:val="99C60468B2104CD18AD4EBB328510073"/>
  </w:style>
  <w:style w:type="paragraph" w:customStyle="1" w:styleId="A3FCD57D41EC438B8AEB34C31E0E11F1">
    <w:name w:val="A3FCD57D41EC438B8AEB34C31E0E11F1"/>
  </w:style>
  <w:style w:type="paragraph" w:customStyle="1" w:styleId="20654EB3215B489AB7955FADDAD352D8">
    <w:name w:val="20654EB3215B489AB7955FADDAD352D8"/>
  </w:style>
  <w:style w:type="paragraph" w:customStyle="1" w:styleId="9ED75B49692744A8B6260497283F9685">
    <w:name w:val="9ED75B49692744A8B6260497283F9685"/>
  </w:style>
  <w:style w:type="paragraph" w:customStyle="1" w:styleId="C5648112789B40D2AF028A4E756226A7">
    <w:name w:val="C5648112789B40D2AF028A4E756226A7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95959" w:themeColor="text1" w:themeTint="A6"/>
    </w:rPr>
  </w:style>
  <w:style w:type="paragraph" w:customStyle="1" w:styleId="4A696A2B41644078A001152740D2AA8F">
    <w:name w:val="4A696A2B41644078A001152740D2AA8F"/>
  </w:style>
  <w:style w:type="paragraph" w:customStyle="1" w:styleId="5AB80FC566B84F05BA59B9EF16DBE8C2">
    <w:name w:val="5AB80FC566B84F05BA59B9EF16DBE8C2"/>
  </w:style>
  <w:style w:type="paragraph" w:customStyle="1" w:styleId="4E5ABB37DEA24E989619DD21B9E18998">
    <w:name w:val="4E5ABB37DEA24E989619DD21B9E18998"/>
  </w:style>
  <w:style w:type="paragraph" w:customStyle="1" w:styleId="0941CAFE4FA64B96BE6E211C9684EA2A">
    <w:name w:val="0941CAFE4FA64B96BE6E211C9684E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AGM OPERATIONS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TotalTime>13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NAMASTE TELANGANA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Date:13-01-18</dc:subject>
  <dc:creator>venkatesh ellaboina</dc:creator>
  <cp:keywords>E. Sumanth</cp:keywords>
  <cp:lastModifiedBy>venkatesh ellaboina</cp:lastModifiedBy>
  <cp:revision>1</cp:revision>
  <dcterms:created xsi:type="dcterms:W3CDTF">2018-01-13T14:01:00Z</dcterms:created>
  <dcterms:modified xsi:type="dcterms:W3CDTF">2018-01-13T14:14:00Z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